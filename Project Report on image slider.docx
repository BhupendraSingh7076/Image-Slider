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9CDE5" w:themeColor="accent1" w:themeTint="66">
    <v:background id="_x0000_s1025">
      <v:fill type="gradient" on="t" color2="fill darken(117)" focus="0%" focussize="0f,0f" focusposition="0f,0f" method="linear sigma"/>
    </v:background>
  </w:background>
  <w:body>
    <w:p w14:paraId="554E2A0E">
      <w:pPr>
        <w:pStyle w:val="6"/>
        <w:keepNext w:val="0"/>
        <w:keepLines w:val="0"/>
        <w:widowControl/>
        <w:suppressLineNumbers w:val="0"/>
        <w:jc w:val="left"/>
        <w:rPr>
          <w:rStyle w:val="7"/>
          <w:color w:val="EEEEEE"/>
          <w:sz w:val="96"/>
          <w:szCs w:val="96"/>
        </w:rPr>
      </w:pPr>
    </w:p>
    <w:p w14:paraId="7337F566">
      <w:pPr>
        <w:pStyle w:val="6"/>
        <w:keepNext w:val="0"/>
        <w:keepLines w:val="0"/>
        <w:widowControl/>
        <w:suppressLineNumbers w:val="0"/>
        <w:jc w:val="left"/>
        <w:rPr>
          <w:rStyle w:val="7"/>
          <w:color w:val="EEEEEE"/>
          <w:sz w:val="96"/>
          <w:szCs w:val="96"/>
        </w:rPr>
      </w:pPr>
    </w:p>
    <w:p w14:paraId="520E3DB1">
      <w:pPr>
        <w:pStyle w:val="6"/>
        <w:keepNext w:val="0"/>
        <w:keepLines w:val="0"/>
        <w:widowControl/>
        <w:suppressLineNumbers w:val="0"/>
        <w:jc w:val="left"/>
        <w:rPr>
          <w:rStyle w:val="7"/>
          <w:color w:val="EEEEEE"/>
          <w:sz w:val="96"/>
          <w:szCs w:val="96"/>
        </w:rPr>
      </w:pPr>
    </w:p>
    <w:p w14:paraId="3CCCBA4D">
      <w:pPr>
        <w:pStyle w:val="6"/>
        <w:keepNext w:val="0"/>
        <w:keepLines w:val="0"/>
        <w:widowControl/>
        <w:suppressLineNumbers w:val="0"/>
        <w:ind w:firstLine="3935" w:firstLineChars="350"/>
        <w:jc w:val="left"/>
        <w:rPr>
          <w:rStyle w:val="7"/>
          <w:color w:val="EEEEEE"/>
          <w:sz w:val="112"/>
          <w:szCs w:val="11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7"/>
          <w:color w:val="EEEEEE"/>
          <w:sz w:val="112"/>
          <w:szCs w:val="11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Project Report:</w:t>
      </w:r>
      <w:bookmarkStart w:id="0" w:name="_GoBack"/>
      <w:bookmarkEnd w:id="0"/>
    </w:p>
    <w:p w14:paraId="18B4E959">
      <w:pPr>
        <w:pStyle w:val="6"/>
        <w:keepNext w:val="0"/>
        <w:keepLines w:val="0"/>
        <w:widowControl/>
        <w:suppressLineNumbers w:val="0"/>
        <w:ind w:firstLine="5622" w:firstLineChars="500"/>
        <w:jc w:val="left"/>
        <w:rPr>
          <w:b/>
          <w:bCs/>
          <w:color w:val="FFC000"/>
          <w:sz w:val="112"/>
          <w:szCs w:val="112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Style w:val="7"/>
          <w:b/>
          <w:bCs/>
          <w:color w:val="FFC000"/>
          <w:sz w:val="112"/>
          <w:szCs w:val="112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Image Slider</w:t>
      </w:r>
    </w:p>
    <w:p w14:paraId="38068F67">
      <w:pPr>
        <w:jc w:val="left"/>
        <w:rPr>
          <w:color w:val="EEEEEE"/>
          <w:sz w:val="56"/>
          <w:szCs w:val="56"/>
        </w:rPr>
      </w:pPr>
    </w:p>
    <w:p w14:paraId="1FFF27CA">
      <w:pPr>
        <w:jc w:val="left"/>
        <w:rPr>
          <w:color w:val="EEEEEE"/>
          <w:sz w:val="56"/>
          <w:szCs w:val="56"/>
        </w:rPr>
      </w:pPr>
    </w:p>
    <w:p w14:paraId="5684D92C">
      <w:pPr>
        <w:jc w:val="left"/>
        <w:rPr>
          <w:color w:val="EEEEEE"/>
          <w:sz w:val="56"/>
          <w:szCs w:val="56"/>
        </w:rPr>
      </w:pPr>
    </w:p>
    <w:p w14:paraId="57F66AEA">
      <w:pPr>
        <w:jc w:val="left"/>
        <w:rPr>
          <w:color w:val="EEEEEE"/>
          <w:sz w:val="56"/>
          <w:szCs w:val="56"/>
        </w:rPr>
      </w:pPr>
    </w:p>
    <w:p w14:paraId="1074E9BF">
      <w:pPr>
        <w:jc w:val="left"/>
        <w:rPr>
          <w:color w:val="EEEEEE"/>
          <w:sz w:val="56"/>
          <w:szCs w:val="56"/>
        </w:rPr>
      </w:pPr>
    </w:p>
    <w:p w14:paraId="0DBC42CA">
      <w:pPr>
        <w:jc w:val="left"/>
        <w:rPr>
          <w:rFonts w:hint="default"/>
          <w:color w:val="000000" w:themeColor="text1"/>
          <w:sz w:val="56"/>
          <w:szCs w:val="56"/>
          <w:highlight w:val="none"/>
          <w14:textFill>
            <w14:solidFill>
              <w14:schemeClr w14:val="tx1"/>
            </w14:solidFill>
          </w14:textFill>
        </w:rPr>
      </w:pPr>
    </w:p>
    <w:p w14:paraId="0BEAB6B6">
      <w:pPr>
        <w:jc w:val="left"/>
        <w:rPr>
          <w:rFonts w:hint="default"/>
          <w:b/>
          <w:bCs/>
          <w:color w:val="000000" w:themeColor="text1"/>
          <w:sz w:val="56"/>
          <w:szCs w:val="56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56"/>
          <w:szCs w:val="56"/>
          <w:highlight w:val="none"/>
          <w14:textFill>
            <w14:solidFill>
              <w14:schemeClr w14:val="tx1"/>
            </w14:solidFill>
          </w14:textFill>
        </w:rPr>
        <w:t>1. Introduction</w:t>
      </w:r>
    </w:p>
    <w:p w14:paraId="3C8429CD">
      <w:pPr>
        <w:jc w:val="left"/>
        <w:rPr>
          <w:rFonts w:hint="default"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</w:p>
    <w:p w14:paraId="204C77C1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t xml:space="preserve">The image slider project aims to develop a highly interactive and visually appealing component for displaying a series of images. </w:t>
      </w:r>
    </w:p>
    <w:p w14:paraId="7A730E0C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174FF227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t>The component will allow users to navigate through images seamlessly, both automatically and manually, providing a smooth and engaging experience.</w:t>
      </w:r>
    </w:p>
    <w:p w14:paraId="55A75142">
      <w:pPr>
        <w:jc w:val="left"/>
        <w:rPr>
          <w:rFonts w:hint="default"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</w:p>
    <w:p w14:paraId="59D783A1">
      <w:pPr>
        <w:jc w:val="left"/>
        <w:rPr>
          <w:rFonts w:hint="default"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</w:p>
    <w:p w14:paraId="4E5273AE">
      <w:pPr>
        <w:jc w:val="left"/>
        <w:rPr>
          <w:rFonts w:hint="default"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</w:p>
    <w:p w14:paraId="4C0BAE2E">
      <w:pPr>
        <w:jc w:val="left"/>
        <w:rPr>
          <w:rFonts w:hint="default"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</w:p>
    <w:p w14:paraId="424C7463">
      <w:pPr>
        <w:jc w:val="left"/>
        <w:rPr>
          <w:rFonts w:hint="default"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</w:p>
    <w:p w14:paraId="04172C3D">
      <w:pPr>
        <w:jc w:val="left"/>
        <w:rPr>
          <w:rFonts w:hint="default"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</w:p>
    <w:p w14:paraId="364C6268">
      <w:pPr>
        <w:jc w:val="left"/>
        <w:rPr>
          <w:rFonts w:hint="default"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</w:p>
    <w:p w14:paraId="326469A0">
      <w:pPr>
        <w:jc w:val="left"/>
        <w:rPr>
          <w:rFonts w:hint="default"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</w:p>
    <w:p w14:paraId="22829D6D">
      <w:pPr>
        <w:jc w:val="left"/>
        <w:rPr>
          <w:rFonts w:hint="default"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</w:p>
    <w:p w14:paraId="09FA3558">
      <w:pPr>
        <w:numPr>
          <w:ilvl w:val="0"/>
          <w:numId w:val="1"/>
        </w:numPr>
        <w:jc w:val="left"/>
        <w:rPr>
          <w:rFonts w:hint="default"/>
          <w:b/>
          <w:bCs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  <w:t>Objectives</w:t>
      </w:r>
    </w:p>
    <w:p w14:paraId="0CD6585D">
      <w:pPr>
        <w:numPr>
          <w:ilvl w:val="0"/>
          <w:numId w:val="0"/>
        </w:numPr>
        <w:jc w:val="left"/>
        <w:rPr>
          <w:rFonts w:hint="default"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</w:p>
    <w:p w14:paraId="13404F76"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t>Create a responsive and user-friendly image slider.</w:t>
      </w:r>
    </w:p>
    <w:p w14:paraId="1D958BFB"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t>Implement both automatic and manual image navigation.</w:t>
      </w:r>
    </w:p>
    <w:p w14:paraId="30F01BF5"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t>Ensure compatibility across various devices and browsers.</w:t>
      </w:r>
    </w:p>
    <w:p w14:paraId="51EC3D04"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t>Provide customization options for different use cases.</w:t>
      </w:r>
    </w:p>
    <w:p w14:paraId="45F392E1">
      <w:pPr>
        <w:numPr>
          <w:ilvl w:val="0"/>
          <w:numId w:val="0"/>
        </w:numPr>
        <w:jc w:val="left"/>
        <w:rPr>
          <w:rFonts w:hint="default"/>
          <w:color w:val="000000" w:themeColor="text1"/>
          <w:sz w:val="56"/>
          <w:szCs w:val="56"/>
          <w:highlight w:val="none"/>
          <w14:textFill>
            <w14:solidFill>
              <w14:schemeClr w14:val="tx1"/>
            </w14:solidFill>
          </w14:textFill>
        </w:rPr>
      </w:pPr>
    </w:p>
    <w:p w14:paraId="4F4108E4"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52"/>
          <w:szCs w:val="5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3581D38A"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52"/>
          <w:szCs w:val="52"/>
          <w:highlight w:val="none"/>
          <w:lang w:val="en-US"/>
          <w14:textFill>
            <w14:solidFill>
              <w14:schemeClr w14:val="tx1"/>
            </w14:solidFill>
          </w14:textFill>
        </w:rPr>
        <w:t>3.</w:t>
      </w:r>
      <w:r>
        <w:rPr>
          <w:rFonts w:hint="default"/>
          <w:b/>
          <w:bCs/>
          <w:color w:val="000000" w:themeColor="text1"/>
          <w:sz w:val="52"/>
          <w:szCs w:val="52"/>
          <w:highlight w:val="none"/>
          <w14:textFill>
            <w14:solidFill>
              <w14:schemeClr w14:val="tx1"/>
            </w14:solidFill>
          </w14:textFill>
        </w:rPr>
        <w:t>Frontend Technologies</w:t>
      </w:r>
    </w:p>
    <w:p w14:paraId="06E329AB">
      <w:pPr>
        <w:numPr>
          <w:ilvl w:val="0"/>
          <w:numId w:val="0"/>
        </w:numPr>
        <w:jc w:val="left"/>
        <w:rPr>
          <w:rFonts w:hint="default"/>
          <w:color w:val="000000" w:themeColor="text1"/>
          <w:sz w:val="56"/>
          <w:szCs w:val="56"/>
          <w:highlight w:val="none"/>
          <w14:textFill>
            <w14:solidFill>
              <w14:schemeClr w14:val="tx1"/>
            </w14:solidFill>
          </w14:textFill>
        </w:rPr>
      </w:pPr>
    </w:p>
    <w:p w14:paraId="25906560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t>HTML: Used for structuring the slider component. Key elements include containers for images, navigation arrows, and indicators.</w:t>
      </w:r>
    </w:p>
    <w:p w14:paraId="11BCFA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</w:p>
    <w:p w14:paraId="2C9F88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</w:pPr>
    </w:p>
    <w:p w14:paraId="4ADE23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&gt;</w:t>
      </w:r>
    </w:p>
    <w:p w14:paraId="33582F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&gt;</w:t>
      </w:r>
    </w:p>
    <w:p w14:paraId="3209CB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</w:t>
      </w:r>
    </w:p>
    <w:p w14:paraId="22E572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"fa-solid fa-arrow-left 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"prev"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&gt;</w:t>
      </w:r>
    </w:p>
    <w:p w14:paraId="292E6D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"image-container"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 </w:t>
      </w:r>
    </w:p>
    <w:p w14:paraId="60D5BC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"carousel"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&gt;</w:t>
      </w:r>
    </w:p>
    <w:p w14:paraId="4597F3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"images/11.jpg"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/&gt;</w:t>
      </w:r>
    </w:p>
    <w:p w14:paraId="1E97C2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"images/12.jpg"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/&gt;</w:t>
      </w:r>
    </w:p>
    <w:p w14:paraId="1DA3F0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"images/13.jpg"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/&gt;</w:t>
      </w:r>
    </w:p>
    <w:p w14:paraId="6B78C0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"images/14.jpg"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/&gt;</w:t>
      </w:r>
    </w:p>
    <w:p w14:paraId="3DC317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"images/15.jpg"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/&gt;</w:t>
      </w:r>
    </w:p>
    <w:p w14:paraId="147DC2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&gt;</w:t>
      </w:r>
    </w:p>
    <w:p w14:paraId="01BA74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"fa-solid fa-arrow-right 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"next"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&gt;</w:t>
      </w:r>
    </w:p>
    <w:p w14:paraId="295934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&gt;</w:t>
      </w:r>
    </w:p>
    <w:p w14:paraId="27F732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&gt;</w:t>
      </w:r>
    </w:p>
    <w:p w14:paraId="4C50FA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F1F1F"/>
          <w:lang w:val="en-US" w:eastAsia="zh-CN" w:bidi="ar"/>
        </w:rPr>
        <w:t>&gt;</w:t>
      </w:r>
    </w:p>
    <w:p w14:paraId="2AD73286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5512F62D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t>CSS: Applied for styling the slider, ensuring it is responsive and visually appealing. Includes media queries for different screen sizes.</w:t>
      </w:r>
    </w:p>
    <w:p w14:paraId="76FB83A4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71544D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 w14:paraId="2D8A1D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5C18EC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650px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271D78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78ED29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5E4537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#d0aed1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286829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32D49F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669211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54EFF5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07F30D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54685F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.wrapper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i.button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 w14:paraId="3BD079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07A36D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7A40AE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57F4A8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74F60B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131B34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#2758a0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221755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77EBD1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2B3A0F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658F91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#dfc9c9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338A1B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7BDB6B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4C5D4C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10F37D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46D3E6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0C521471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63EB5DE8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1F8DA9ED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t>JavaScript: Manages the logic for image transitions, auto-sliding, and user interactions.</w:t>
      </w:r>
    </w:p>
    <w:p w14:paraId="14108B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".wrapper"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 w14:paraId="2314AD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carousel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".carousel"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 w14:paraId="1B04E1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 w14:paraId="389DB5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1699B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0406B1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imageIndex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0EF555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D367A52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6521A5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autoSlide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39632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slideImage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imageIndex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3F5D4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144D10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autoSlide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14592B49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1BF39A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slideImage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D2EBD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imageIndex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imageIndex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imageIndex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imageIndex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7380B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carousel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`translate(-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imageIndex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%)`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0BCD7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56AA7ABB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39B444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updateClick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A727A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36829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imageIndex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39074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slideImage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imageIndex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FF7AC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autoSlide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41EDA2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5FE692F5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1D26AF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updateClick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781A1819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6A1103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"mouseover"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1F870C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"mouseleave"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autoSlide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F1758E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2D84E9F4">
      <w:pPr>
        <w:jc w:val="left"/>
        <w:rPr>
          <w:rFonts w:hint="default"/>
          <w:color w:val="000000" w:themeColor="text1"/>
          <w:sz w:val="56"/>
          <w:szCs w:val="56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56"/>
          <w:szCs w:val="56"/>
          <w:highlight w:val="none"/>
          <w14:textFill>
            <w14:solidFill>
              <w14:schemeClr w14:val="tx1"/>
            </w14:solidFill>
          </w14:textFill>
        </w:rPr>
        <w:t xml:space="preserve"> </w:t>
      </w:r>
    </w:p>
    <w:p w14:paraId="385CE85B">
      <w:pPr>
        <w:jc w:val="left"/>
        <w:rPr>
          <w:rFonts w:hint="default"/>
          <w:b/>
          <w:bCs/>
          <w:color w:val="000000" w:themeColor="text1"/>
          <w:sz w:val="56"/>
          <w:szCs w:val="56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64E2AD70">
      <w:pPr>
        <w:jc w:val="left"/>
        <w:rPr>
          <w:rFonts w:hint="default"/>
          <w:b/>
          <w:bCs/>
          <w:color w:val="000000" w:themeColor="text1"/>
          <w:sz w:val="56"/>
          <w:szCs w:val="56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56"/>
          <w:szCs w:val="56"/>
          <w:highlight w:val="none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sz w:val="56"/>
          <w:szCs w:val="56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b/>
          <w:bCs/>
          <w:color w:val="000000" w:themeColor="text1"/>
          <w:sz w:val="56"/>
          <w:szCs w:val="56"/>
          <w:highlight w:val="none"/>
          <w14:textFill>
            <w14:solidFill>
              <w14:schemeClr w14:val="tx1"/>
            </w14:solidFill>
          </w14:textFill>
        </w:rPr>
        <w:t>Implementation</w:t>
      </w:r>
    </w:p>
    <w:p w14:paraId="59111BFA">
      <w:pPr>
        <w:jc w:val="left"/>
        <w:rPr>
          <w:rFonts w:hint="default"/>
          <w:color w:val="000000" w:themeColor="text1"/>
          <w:sz w:val="56"/>
          <w:szCs w:val="56"/>
          <w:highlight w:val="none"/>
          <w14:textFill>
            <w14:solidFill>
              <w14:schemeClr w14:val="tx1"/>
            </w14:solidFill>
          </w14:textFill>
        </w:rPr>
      </w:pPr>
    </w:p>
    <w:p w14:paraId="1EFC6DD5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t xml:space="preserve">HTML Structure: Developed a basic structure with a container for images, and navigation controls. </w:t>
      </w:r>
    </w:p>
    <w:p w14:paraId="7423C8BF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2251EC5E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t xml:space="preserve">CSS Styling: Applied styles to ensure the slider is visually appealing and responsive. </w:t>
      </w:r>
    </w:p>
    <w:p w14:paraId="1F440597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21D1A024">
      <w:pPr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t>JavaScript Functionality: Implemented logic for auto-sliding, navigation controls, and transition effects</w:t>
      </w:r>
      <w:r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 w14:paraId="6460074F">
      <w:pPr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5453A3F5">
      <w:pPr>
        <w:jc w:val="left"/>
        <w:rPr>
          <w:rFonts w:hint="default"/>
          <w:b/>
          <w:bCs/>
          <w:color w:val="000000" w:themeColor="text1"/>
          <w:sz w:val="56"/>
          <w:szCs w:val="56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44EE97FE">
      <w:pPr>
        <w:jc w:val="left"/>
        <w:rPr>
          <w:rFonts w:hint="default"/>
          <w:b/>
          <w:bCs/>
          <w:color w:val="000000" w:themeColor="text1"/>
          <w:sz w:val="56"/>
          <w:szCs w:val="5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56"/>
          <w:szCs w:val="56"/>
          <w:highlight w:val="none"/>
          <w:lang w:val="en-US"/>
          <w14:textFill>
            <w14:solidFill>
              <w14:schemeClr w14:val="tx1"/>
            </w14:solidFill>
          </w14:textFill>
        </w:rPr>
        <w:t>5.Testing</w:t>
      </w:r>
    </w:p>
    <w:p w14:paraId="06BD532F">
      <w:pPr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19857D2B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  <w:t>Functionality Testing: Verified that all features (auto-sliding, manual navigation) work as expected. Addressed any bugs or issues.</w:t>
      </w:r>
    </w:p>
    <w:p w14:paraId="62C9BC9A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  <w:t>Performance Testing: Ensured the slider performs efficiently without lag, particularly with larger image files.</w:t>
      </w:r>
    </w:p>
    <w:p w14:paraId="440E18CB">
      <w:pPr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2FB5B50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  <w:t>Cross-Browser Testing: Tested the slider on various browsers (Chrome, Firefox, Safari, Edge) to ensure consistent behavior.</w:t>
      </w:r>
    </w:p>
    <w:p w14:paraId="258ACDF1">
      <w:pPr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708DFA2F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  <w:t>Responsiveness Testing: Checked the slider on different devices and screen sizes to confirm it adapts appropriately.</w:t>
      </w:r>
    </w:p>
    <w:p w14:paraId="01457A5A">
      <w:pPr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32AC6B12">
      <w:pPr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244699BD">
      <w:pPr>
        <w:jc w:val="left"/>
        <w:rPr>
          <w:rFonts w:hint="default"/>
          <w:b/>
          <w:bCs/>
          <w:color w:val="000000" w:themeColor="text1"/>
          <w:sz w:val="56"/>
          <w:szCs w:val="56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155DB700"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56"/>
          <w:szCs w:val="5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56"/>
          <w:szCs w:val="56"/>
          <w:highlight w:val="none"/>
          <w:lang w:val="en-US"/>
          <w14:textFill>
            <w14:solidFill>
              <w14:schemeClr w14:val="tx1"/>
            </w14:solidFill>
          </w14:textFill>
        </w:rPr>
        <w:t>6.Conclusion</w:t>
      </w:r>
    </w:p>
    <w:p w14:paraId="3F8CD066">
      <w:pPr>
        <w:jc w:val="left"/>
        <w:rPr>
          <w:rFonts w:hint="default"/>
          <w:b/>
          <w:bCs/>
          <w:color w:val="000000" w:themeColor="text1"/>
          <w:sz w:val="56"/>
          <w:szCs w:val="56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2D035DB6"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The image slider project was successfully completed, meeting the project objectives. </w:t>
      </w:r>
    </w:p>
    <w:p w14:paraId="3C5170D7"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The resulting slider is a versatile and user-friendly component that can be integrated into various web projects. </w:t>
      </w:r>
    </w:p>
    <w:p w14:paraId="00D48F0D"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  <w:t>Future enhancements can further expand the slider's capabilities and user experience.</w:t>
      </w:r>
    </w:p>
    <w:p w14:paraId="11C982BC">
      <w:pPr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27589BB1">
      <w:pPr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38BD18E2">
      <w:pPr>
        <w:jc w:val="left"/>
        <w:rPr>
          <w:rFonts w:hint="default"/>
          <w:color w:val="000000" w:themeColor="text1"/>
          <w:sz w:val="48"/>
          <w:szCs w:val="4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74B1D1E2">
      <w:pPr>
        <w:jc w:val="left"/>
        <w:rPr>
          <w:rFonts w:hint="default"/>
          <w:b/>
          <w:bCs/>
          <w:color w:val="000000" w:themeColor="text1"/>
          <w:sz w:val="52"/>
          <w:szCs w:val="5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52"/>
          <w:szCs w:val="52"/>
          <w:highlight w:val="none"/>
          <w:lang w:val="en-US"/>
          <w14:textFill>
            <w14:solidFill>
              <w14:schemeClr w14:val="tx1"/>
            </w14:solidFill>
          </w14:textFill>
        </w:rPr>
        <w:t>Check the source code on github profile :-</w:t>
      </w:r>
    </w:p>
    <w:p w14:paraId="1FF30D93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7DAB62ED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instrText xml:space="preserve"> HYPERLINK "https://github.com/BhupendraSingh7076/Image-Slider" </w:instrText>
      </w: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/>
          <w:sz w:val="48"/>
          <w:szCs w:val="48"/>
          <w:highlight w:val="none"/>
        </w:rPr>
        <w:t>https://github.com/BhupendraSingh7076/Image-Slider</w:t>
      </w:r>
      <w:r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 w14:paraId="1949FAD1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631EE9E4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6419054B">
      <w:pPr>
        <w:jc w:val="left"/>
        <w:rPr>
          <w:rFonts w:hint="default"/>
          <w:color w:val="auto"/>
          <w:sz w:val="48"/>
          <w:szCs w:val="48"/>
          <w:highlight w:val="none"/>
        </w:rPr>
      </w:pPr>
    </w:p>
    <w:p w14:paraId="06102316">
      <w:pPr>
        <w:jc w:val="center"/>
        <w:rPr>
          <w:rFonts w:hint="default"/>
          <w:b/>
          <w:bCs/>
          <w:color w:val="auto"/>
          <w:sz w:val="56"/>
          <w:szCs w:val="56"/>
          <w:lang w:val="en-US"/>
        </w:rPr>
      </w:pPr>
      <w:r>
        <w:rPr>
          <w:rFonts w:hint="default"/>
          <w:b/>
          <w:bCs/>
          <w:color w:val="auto"/>
          <w:sz w:val="56"/>
          <w:szCs w:val="56"/>
          <w:lang w:val="en-US"/>
        </w:rPr>
        <w:t>Thank You</w:t>
      </w:r>
    </w:p>
    <w:p w14:paraId="3AC77075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43782F73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02F94B13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 w14:paraId="6B86A273">
      <w:pPr>
        <w:jc w:val="left"/>
        <w:rPr>
          <w:rFonts w:hint="default"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sectPr>
      <w:pgSz w:w="16838" w:h="11906" w:orient="landscape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40BE5"/>
    <w:multiLevelType w:val="singleLevel"/>
    <w:tmpl w:val="9C940BE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B663612"/>
    <w:multiLevelType w:val="singleLevel"/>
    <w:tmpl w:val="1B66361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8A3F5AB"/>
    <w:multiLevelType w:val="singleLevel"/>
    <w:tmpl w:val="78A3F5A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6328A"/>
    <w:rsid w:val="08E90070"/>
    <w:rsid w:val="09407851"/>
    <w:rsid w:val="0C8C63AB"/>
    <w:rsid w:val="12597428"/>
    <w:rsid w:val="15262A3E"/>
    <w:rsid w:val="16E54F9E"/>
    <w:rsid w:val="1B140EBD"/>
    <w:rsid w:val="21DE69A0"/>
    <w:rsid w:val="224F46D5"/>
    <w:rsid w:val="22AC4A6F"/>
    <w:rsid w:val="327D7122"/>
    <w:rsid w:val="34795A29"/>
    <w:rsid w:val="379D4DCD"/>
    <w:rsid w:val="3FA67155"/>
    <w:rsid w:val="486135BF"/>
    <w:rsid w:val="594A4D8A"/>
    <w:rsid w:val="6668193E"/>
    <w:rsid w:val="66D65F5B"/>
    <w:rsid w:val="6F2A116E"/>
    <w:rsid w:val="6F3D018E"/>
    <w:rsid w:val="74DB35C2"/>
    <w:rsid w:val="7A0A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Kingsoft\WPS%20Office\12.2.0.17545\office6\Normal.wp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2024-08-07T01:35:00Z</dcterms:created>
  <dc:creator>hp</dc:creator>
  <cp:lastModifiedBy>hp</cp:lastModifiedBy>
  <dcterms:modified xsi:type="dcterms:W3CDTF">2024-08-07T05:23:19Z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8F1BA5569ED346218ED722E9694D92CF_11</vt:lpwstr>
  </property>
</Properties>
</file>